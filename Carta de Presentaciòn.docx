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3EB" w:themeColor="accent4" w:themeTint="33"/>
  <w:body>
    <w:p w14:paraId="471A0595" w14:textId="77777777" w:rsidR="00F210BA" w:rsidRDefault="00F210BA" w:rsidP="00F210BA">
      <w:pPr>
        <w:pStyle w:val="Anclajedelobjetodelnea"/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C9F9C26" wp14:editId="7236534A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72400" cy="10053955"/>
                <wp:effectExtent l="0" t="0" r="0" b="0"/>
                <wp:wrapNone/>
                <wp:docPr id="1194614481" name="Grup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3955"/>
                          <a:chOff x="0" y="0"/>
                          <a:chExt cx="7772400" cy="10053955"/>
                        </a:xfrm>
                      </wpg:grpSpPr>
                      <wps:wsp>
                        <wps:cNvPr id="334630887" name="Rectángul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2743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479812" name="Rectángulo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3528060"/>
                            <a:ext cx="7772400" cy="652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417231" name="Rectángulo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743200"/>
                            <a:ext cx="7772400" cy="5486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62D510F" id="Grupo 7" o:spid="_x0000_s1026" alt="&quot;&quot;" style="position:absolute;margin-left:0;margin-top:-1in;width:612pt;height:791.65pt;z-index:-251657216;mso-width-percent:1000;mso-height-percent:1000;mso-position-horizontal-relative:page;mso-width-percent:1000;mso-height-percent:1000" coordsize="77724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">
                <v:rect id="Rectángulo 1" o:spid="_x0000_s1027" alt="&quot;&quot;" style="position:absolute;width:77724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" fillcolor="#fbe7d7 [1303]" stroked="f" strokeweight="1pt"/>
                <v:rect id="Rectángulo 2" o:spid="_x0000_s1028" alt="&quot;&quot;" style="position:absolute;top:35280;width:77724;height:6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" filled="f" stroked="f" strokeweight="1pt"/>
                <v:rect id="Rectángulo 5" o:spid="_x0000_s1029" alt="&quot;&quot;" style="position:absolute;top:27432;width:77724;height: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" fillcolor="#9d8089 [3209]" stroked="f" strokeweight="1pt"/>
                <w10:wrap anchorx="page"/>
                <w10:anchorlock/>
              </v:group>
            </w:pict>
          </mc:Fallback>
        </mc:AlternateContent>
      </w:r>
    </w:p>
    <w:p w14:paraId="4C54FA52" w14:textId="58EF63C3" w:rsidR="00F210BA" w:rsidRPr="00F210BA" w:rsidRDefault="00C67989" w:rsidP="00F210BA">
      <w:pPr>
        <w:pStyle w:val="Ttulo"/>
      </w:pPr>
      <w:r>
        <w:rPr>
          <w:lang w:bidi="es-ES"/>
        </w:rPr>
        <w:t>Janet Santiago</w:t>
      </w:r>
    </w:p>
    <w:p w14:paraId="731409C8" w14:textId="2FC68B10" w:rsidR="00F210BA" w:rsidRDefault="00C67989" w:rsidP="00F210BA">
      <w:pPr>
        <w:pStyle w:val="Subttulo"/>
      </w:pPr>
      <w:r>
        <w:rPr>
          <w:lang w:bidi="es-ES"/>
        </w:rPr>
        <w:t>contadora p</w:t>
      </w:r>
      <w:r w:rsidR="004965F5">
        <w:rPr>
          <w:lang w:bidi="es-ES"/>
        </w:rPr>
        <w:t>ù</w:t>
      </w:r>
      <w:r>
        <w:rPr>
          <w:lang w:bidi="es-ES"/>
        </w:rPr>
        <w:t>blica</w:t>
      </w:r>
    </w:p>
    <w:p w14:paraId="62C8305F" w14:textId="77777777" w:rsidR="00F210BA" w:rsidRDefault="00F210BA" w:rsidP="000A6C4E"/>
    <w:p w14:paraId="34F489F3" w14:textId="77777777" w:rsidR="00F210BA" w:rsidRDefault="00F210BA" w:rsidP="000A6C4E"/>
    <w:p w14:paraId="245CF629" w14:textId="77777777" w:rsidR="00F210BA" w:rsidRDefault="00F210BA" w:rsidP="000A6C4E"/>
    <w:p w14:paraId="1D5C564B" w14:textId="77777777" w:rsidR="008C7C88" w:rsidRDefault="008C7C88" w:rsidP="000A6C4E"/>
    <w:p w14:paraId="7A673516" w14:textId="1C424489" w:rsidR="000A6C4E" w:rsidRDefault="00C67989" w:rsidP="008C7C88">
      <w:pPr>
        <w:pStyle w:val="Ttulo1"/>
      </w:pPr>
      <w:r>
        <w:rPr>
          <w:lang w:bidi="es-ES"/>
        </w:rPr>
        <w:t>9</w:t>
      </w:r>
      <w:r w:rsidR="000A6C4E">
        <w:rPr>
          <w:lang w:bidi="es-ES"/>
        </w:rPr>
        <w:t xml:space="preserve"> DE </w:t>
      </w:r>
      <w:r>
        <w:rPr>
          <w:lang w:bidi="es-ES"/>
        </w:rPr>
        <w:t>septiembre</w:t>
      </w:r>
      <w:r w:rsidR="000A6C4E">
        <w:rPr>
          <w:lang w:bidi="es-ES"/>
        </w:rPr>
        <w:t xml:space="preserve"> DE 20</w:t>
      </w:r>
      <w:r>
        <w:rPr>
          <w:lang w:bidi="es-ES"/>
        </w:rPr>
        <w:t>25</w:t>
      </w:r>
    </w:p>
    <w:p w14:paraId="646C95E2" w14:textId="7ACDCC34" w:rsidR="000A6C4E" w:rsidRDefault="00C67989" w:rsidP="008C7C88">
      <w:pPr>
        <w:pStyle w:val="Direccindeldestinatario"/>
      </w:pPr>
      <w:r>
        <w:rPr>
          <w:lang w:bidi="es-ES"/>
        </w:rPr>
        <w:t>Empresa Deloitte</w:t>
      </w:r>
    </w:p>
    <w:p w14:paraId="34BEF9E9" w14:textId="257879A4" w:rsidR="000A6C4E" w:rsidRDefault="00C67989" w:rsidP="008C7C88">
      <w:pPr>
        <w:pStyle w:val="Direccindeldestinatario"/>
      </w:pPr>
      <w:r>
        <w:rPr>
          <w:lang w:bidi="es-ES"/>
        </w:rPr>
        <w:t>Auditor Contable en Consultoría.</w:t>
      </w:r>
    </w:p>
    <w:p w14:paraId="1D862E52" w14:textId="42022D63" w:rsidR="000A6C4E" w:rsidRDefault="00C67989" w:rsidP="008C7C88">
      <w:pPr>
        <w:pStyle w:val="Direccindeldestinatario"/>
      </w:pPr>
      <w:r>
        <w:rPr>
          <w:lang w:bidi="es-ES"/>
        </w:rPr>
        <w:t>Av. Paseo de la Reforma 505 piso 28,</w:t>
      </w:r>
    </w:p>
    <w:p w14:paraId="3FABCEFD" w14:textId="6F3F031A" w:rsidR="000A6C4E" w:rsidRDefault="00C67989" w:rsidP="008C7C88">
      <w:pPr>
        <w:pStyle w:val="Direccindeldestinatario"/>
      </w:pPr>
      <w:r>
        <w:rPr>
          <w:lang w:bidi="es-ES"/>
        </w:rPr>
        <w:t>Cuauhtémoc, 06500 CDMX.</w:t>
      </w:r>
    </w:p>
    <w:p w14:paraId="3D309986" w14:textId="77777777" w:rsidR="008C7C88" w:rsidRDefault="008C7C88" w:rsidP="008C7C88"/>
    <w:p w14:paraId="0C7E8CD0" w14:textId="356099E8" w:rsidR="000A6C4E" w:rsidRDefault="000A6C4E" w:rsidP="008C7C88">
      <w:pPr>
        <w:pStyle w:val="Saludo"/>
      </w:pPr>
      <w:r>
        <w:rPr>
          <w:lang w:bidi="es-ES"/>
        </w:rPr>
        <w:t>Estimad</w:t>
      </w:r>
      <w:r w:rsidR="00C67989">
        <w:rPr>
          <w:lang w:bidi="es-ES"/>
        </w:rPr>
        <w:t>a Empresa Deloitte</w:t>
      </w:r>
      <w:r>
        <w:rPr>
          <w:lang w:bidi="es-ES"/>
        </w:rPr>
        <w:t>:</w:t>
      </w:r>
    </w:p>
    <w:p w14:paraId="6DECC6F3" w14:textId="77777777" w:rsidR="000A6C4E" w:rsidRDefault="000A6C4E" w:rsidP="000A6C4E"/>
    <w:p w14:paraId="0046356D" w14:textId="2A3F78F2" w:rsidR="000A6C4E" w:rsidRDefault="00C67989" w:rsidP="004965F5">
      <w:pPr>
        <w:jc w:val="both"/>
        <w:rPr>
          <w:lang w:bidi="es-ES"/>
        </w:rPr>
      </w:pPr>
      <w:r>
        <w:rPr>
          <w:lang w:bidi="es-ES"/>
        </w:rPr>
        <w:t xml:space="preserve">Me dirijo a ustedes con gran entusiasmo para expresar mi interés en formar parte del equipo de Auditoría en Deloitte </w:t>
      </w:r>
      <w:r w:rsidR="004965F5">
        <w:rPr>
          <w:lang w:bidi="es-ES"/>
        </w:rPr>
        <w:t>México</w:t>
      </w:r>
      <w:r>
        <w:rPr>
          <w:lang w:bidi="es-ES"/>
        </w:rPr>
        <w:t xml:space="preserve">. Soy estudiante de la carrera de </w:t>
      </w:r>
      <w:r w:rsidR="004965F5">
        <w:rPr>
          <w:lang w:bidi="es-ES"/>
        </w:rPr>
        <w:t>Contaduría</w:t>
      </w:r>
      <w:r>
        <w:rPr>
          <w:lang w:bidi="es-ES"/>
        </w:rPr>
        <w:t xml:space="preserve"> en el Instituto </w:t>
      </w:r>
      <w:r w:rsidR="004965F5">
        <w:rPr>
          <w:lang w:bidi="es-ES"/>
        </w:rPr>
        <w:t>Politécnico</w:t>
      </w:r>
      <w:r>
        <w:rPr>
          <w:lang w:bidi="es-ES"/>
        </w:rPr>
        <w:t xml:space="preserve"> Nacional, y estoy convencida de que mi formación académica, junto con mi motivación por el aprendizaje </w:t>
      </w:r>
      <w:r w:rsidR="004C1C75">
        <w:rPr>
          <w:lang w:bidi="es-ES"/>
        </w:rPr>
        <w:t>constante, me permitirán aportar valor a su firma líder en servicios profesionales.</w:t>
      </w:r>
    </w:p>
    <w:p w14:paraId="590D71D7" w14:textId="2987653D" w:rsidR="004C1C75" w:rsidRDefault="004C1C75" w:rsidP="004965F5">
      <w:pPr>
        <w:jc w:val="both"/>
        <w:rPr>
          <w:lang w:bidi="es-ES"/>
        </w:rPr>
      </w:pPr>
      <w:r>
        <w:rPr>
          <w:lang w:bidi="es-ES"/>
        </w:rPr>
        <w:t xml:space="preserve">Durante mi formación, he adquirido conocimientos </w:t>
      </w:r>
      <w:r w:rsidR="004965F5">
        <w:rPr>
          <w:lang w:bidi="es-ES"/>
        </w:rPr>
        <w:t>sólidos</w:t>
      </w:r>
      <w:r>
        <w:rPr>
          <w:lang w:bidi="es-ES"/>
        </w:rPr>
        <w:t xml:space="preserve"> en contabilidad financiera, control interno, análisis de riesgos y normativas fiscales, además de haber desarrollado habilidades analíticas y de resolución de problemas que considero fundamentales para el ejercicio en </w:t>
      </w:r>
      <w:r w:rsidR="004965F5">
        <w:rPr>
          <w:lang w:bidi="es-ES"/>
        </w:rPr>
        <w:t>Auditoría</w:t>
      </w:r>
      <w:r>
        <w:rPr>
          <w:lang w:bidi="es-ES"/>
        </w:rPr>
        <w:t xml:space="preserve">. Asimismo, he </w:t>
      </w:r>
      <w:r w:rsidR="004965F5">
        <w:rPr>
          <w:lang w:bidi="es-ES"/>
        </w:rPr>
        <w:t>aprendido a</w:t>
      </w:r>
      <w:r>
        <w:rPr>
          <w:lang w:bidi="es-ES"/>
        </w:rPr>
        <w:t xml:space="preserve"> trabajar en equipo, a </w:t>
      </w:r>
      <w:r w:rsidR="004965F5">
        <w:rPr>
          <w:lang w:bidi="es-ES"/>
        </w:rPr>
        <w:t>mantene</w:t>
      </w:r>
      <w:r>
        <w:rPr>
          <w:lang w:bidi="es-ES"/>
        </w:rPr>
        <w:t>r una comunicación efectiva y a manejar herramientas tecnológicas relacionadas con el análisis de datos contables.</w:t>
      </w:r>
    </w:p>
    <w:p w14:paraId="049AC2AF" w14:textId="6DBB4DE8" w:rsidR="004C1C75" w:rsidRDefault="004C1C75" w:rsidP="004965F5">
      <w:pPr>
        <w:jc w:val="both"/>
        <w:rPr>
          <w:lang w:bidi="es-ES"/>
        </w:rPr>
      </w:pPr>
      <w:r>
        <w:rPr>
          <w:lang w:bidi="es-ES"/>
        </w:rPr>
        <w:t>Deloitte representa para mi la excelencia profesional, la innovación y el compromiso con la ética y la calidad, valores con los que me identifico profundamente</w:t>
      </w:r>
      <w:r w:rsidR="004965F5">
        <w:rPr>
          <w:lang w:bidi="es-ES"/>
        </w:rPr>
        <w:t xml:space="preserve">. Me motiva la posibilidad de desarrollarme en un entorno dinámico y retador, en donde pueda aplicar mis conocimientos, así como seguir aprendiendo de expertos del sector, y contribuir activamente al cumplimiento de los objetivos del equipo de trabajo de Auditoria. </w:t>
      </w:r>
    </w:p>
    <w:p w14:paraId="02132BA0" w14:textId="77777777" w:rsidR="004965F5" w:rsidRDefault="004965F5" w:rsidP="004965F5">
      <w:pPr>
        <w:jc w:val="both"/>
        <w:rPr>
          <w:lang w:bidi="es-ES"/>
        </w:rPr>
      </w:pPr>
    </w:p>
    <w:p w14:paraId="207C5397" w14:textId="0F9FD188" w:rsidR="00F210BA" w:rsidRDefault="000A6C4E" w:rsidP="00F210BA">
      <w:r>
        <w:rPr>
          <w:lang w:bidi="es-ES"/>
        </w:rPr>
        <w:t>Un cordial saludo,</w:t>
      </w:r>
      <w:r>
        <w:rPr>
          <w:lang w:bidi="es-ES"/>
        </w:rPr>
        <w:br/>
      </w:r>
      <w:r w:rsidR="004965F5">
        <w:rPr>
          <w:lang w:bidi="es-ES"/>
        </w:rPr>
        <w:t>Janet Michelle Santiago Luna.</w:t>
      </w:r>
    </w:p>
    <w:sectPr w:rsidR="00F210BA" w:rsidSect="008C7C88">
      <w:pgSz w:w="12240" w:h="15840" w:code="1"/>
      <w:pgMar w:top="1440" w:right="1440" w:bottom="1008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757B9" w14:textId="77777777" w:rsidR="00C67989" w:rsidRDefault="00C67989" w:rsidP="00D51564">
      <w:r>
        <w:separator/>
      </w:r>
    </w:p>
  </w:endnote>
  <w:endnote w:type="continuationSeparator" w:id="0">
    <w:p w14:paraId="6D700521" w14:textId="77777777" w:rsidR="00C67989" w:rsidRDefault="00C67989" w:rsidP="00D5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venir Heavy">
    <w:charset w:val="4D"/>
    <w:family w:val="swiss"/>
    <w:pitch w:val="variable"/>
    <w:sig w:usb0="800000AF" w:usb1="5000204A" w:usb2="00000000" w:usb3="00000000" w:csb0="0000009B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4B028" w14:textId="77777777" w:rsidR="00C67989" w:rsidRDefault="00C67989" w:rsidP="00D51564">
      <w:r>
        <w:separator/>
      </w:r>
    </w:p>
  </w:footnote>
  <w:footnote w:type="continuationSeparator" w:id="0">
    <w:p w14:paraId="6A37F874" w14:textId="77777777" w:rsidR="00C67989" w:rsidRDefault="00C67989" w:rsidP="00D5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E507B"/>
    <w:multiLevelType w:val="hybridMultilevel"/>
    <w:tmpl w:val="6D0C01EE"/>
    <w:lvl w:ilvl="0" w:tplc="69D22A20">
      <w:start w:val="1"/>
      <w:numFmt w:val="bullet"/>
      <w:pStyle w:val="Listaconvietas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2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89"/>
    <w:rsid w:val="00024F23"/>
    <w:rsid w:val="000411D6"/>
    <w:rsid w:val="00095103"/>
    <w:rsid w:val="000A0C13"/>
    <w:rsid w:val="000A6C4E"/>
    <w:rsid w:val="000D34B5"/>
    <w:rsid w:val="0013709F"/>
    <w:rsid w:val="001374D6"/>
    <w:rsid w:val="001743DD"/>
    <w:rsid w:val="001755AB"/>
    <w:rsid w:val="0018245F"/>
    <w:rsid w:val="001D63FC"/>
    <w:rsid w:val="001D7419"/>
    <w:rsid w:val="00206217"/>
    <w:rsid w:val="00253A90"/>
    <w:rsid w:val="002955CA"/>
    <w:rsid w:val="002A1A9D"/>
    <w:rsid w:val="002B1953"/>
    <w:rsid w:val="002E0C90"/>
    <w:rsid w:val="00320F66"/>
    <w:rsid w:val="00346E95"/>
    <w:rsid w:val="0038666E"/>
    <w:rsid w:val="003A6DF9"/>
    <w:rsid w:val="003E7A5F"/>
    <w:rsid w:val="00400CAD"/>
    <w:rsid w:val="004145DC"/>
    <w:rsid w:val="00452F72"/>
    <w:rsid w:val="004965F5"/>
    <w:rsid w:val="004C1C75"/>
    <w:rsid w:val="004F2E70"/>
    <w:rsid w:val="00507E2B"/>
    <w:rsid w:val="00527AED"/>
    <w:rsid w:val="00570AC4"/>
    <w:rsid w:val="005A174B"/>
    <w:rsid w:val="005C7261"/>
    <w:rsid w:val="00624DC0"/>
    <w:rsid w:val="00630DC1"/>
    <w:rsid w:val="00632094"/>
    <w:rsid w:val="00657CD3"/>
    <w:rsid w:val="006D089B"/>
    <w:rsid w:val="0074637E"/>
    <w:rsid w:val="007A5987"/>
    <w:rsid w:val="007E4226"/>
    <w:rsid w:val="00802B08"/>
    <w:rsid w:val="00855F2A"/>
    <w:rsid w:val="00863973"/>
    <w:rsid w:val="00865BA7"/>
    <w:rsid w:val="0087381C"/>
    <w:rsid w:val="00874017"/>
    <w:rsid w:val="00876500"/>
    <w:rsid w:val="008C7C88"/>
    <w:rsid w:val="00960F27"/>
    <w:rsid w:val="009838EC"/>
    <w:rsid w:val="009E680F"/>
    <w:rsid w:val="00A12235"/>
    <w:rsid w:val="00A12F3F"/>
    <w:rsid w:val="00A16536"/>
    <w:rsid w:val="00A51153"/>
    <w:rsid w:val="00A61E9B"/>
    <w:rsid w:val="00A65B32"/>
    <w:rsid w:val="00A71C66"/>
    <w:rsid w:val="00A94C25"/>
    <w:rsid w:val="00B14A76"/>
    <w:rsid w:val="00B31DFA"/>
    <w:rsid w:val="00B761BB"/>
    <w:rsid w:val="00B906DD"/>
    <w:rsid w:val="00BD00E3"/>
    <w:rsid w:val="00BD723B"/>
    <w:rsid w:val="00BE1B96"/>
    <w:rsid w:val="00C23DE3"/>
    <w:rsid w:val="00C45289"/>
    <w:rsid w:val="00C67989"/>
    <w:rsid w:val="00CD7DC7"/>
    <w:rsid w:val="00D306E9"/>
    <w:rsid w:val="00D51564"/>
    <w:rsid w:val="00D95029"/>
    <w:rsid w:val="00DC70D9"/>
    <w:rsid w:val="00E0071B"/>
    <w:rsid w:val="00E34FFA"/>
    <w:rsid w:val="00E82911"/>
    <w:rsid w:val="00E84F2B"/>
    <w:rsid w:val="00EC77A2"/>
    <w:rsid w:val="00F210BA"/>
    <w:rsid w:val="00F34FE7"/>
    <w:rsid w:val="00F42C20"/>
    <w:rsid w:val="00F65859"/>
    <w:rsid w:val="00F97FF5"/>
    <w:rsid w:val="00FA5DC7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4FE0"/>
  <w15:chartTrackingRefBased/>
  <w15:docId w15:val="{B17F2037-8E00-4ACC-8551-ED086F4D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88"/>
    <w:pPr>
      <w:spacing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865BA7"/>
    <w:pPr>
      <w:keepNext/>
      <w:keepLines/>
      <w:spacing w:before="240" w:after="80"/>
      <w:outlineLvl w:val="0"/>
    </w:pPr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A94C25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503E44" w:themeColor="accent6" w:themeShade="80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A94C25"/>
    <w:pPr>
      <w:keepNext/>
      <w:keepLines/>
      <w:spacing w:before="40" w:after="80"/>
      <w:outlineLvl w:val="2"/>
    </w:pPr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33E44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17"/>
    <w:pPr>
      <w:keepNext/>
      <w:keepLines/>
      <w:spacing w:before="80" w:after="40"/>
      <w:outlineLvl w:val="4"/>
    </w:pPr>
    <w:rPr>
      <w:rFonts w:eastAsiaTheme="majorEastAsia" w:cstheme="majorBidi"/>
      <w:color w:val="133E4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4C25"/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865BA7"/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94C25"/>
    <w:rPr>
      <w:rFonts w:asciiTheme="majorHAnsi" w:eastAsiaTheme="majorEastAsia" w:hAnsiTheme="majorHAnsi" w:cstheme="majorBidi"/>
      <w:b/>
      <w:color w:val="503E44" w:themeColor="accent6" w:themeShade="80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17"/>
    <w:rPr>
      <w:rFonts w:eastAsiaTheme="majorEastAsia" w:cstheme="majorBidi"/>
      <w:i/>
      <w:iCs/>
      <w:color w:val="133E44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17"/>
    <w:rPr>
      <w:rFonts w:eastAsiaTheme="majorEastAsia" w:cstheme="majorBidi"/>
      <w:color w:val="133E4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C88"/>
    <w:pPr>
      <w:spacing w:after="0"/>
      <w:contextualSpacing/>
    </w:pPr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C88"/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F27"/>
    <w:pPr>
      <w:numPr>
        <w:ilvl w:val="1"/>
      </w:numPr>
      <w:spacing w:after="160"/>
    </w:pPr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0F27"/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874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94C25"/>
    <w:rPr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semiHidden/>
    <w:qFormat/>
    <w:rsid w:val="00874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874017"/>
    <w:rPr>
      <w:i/>
      <w:iCs/>
      <w:color w:val="133E4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874017"/>
    <w:pPr>
      <w:pBdr>
        <w:top w:val="single" w:sz="4" w:space="10" w:color="133E44" w:themeColor="accent1" w:themeShade="BF"/>
        <w:bottom w:val="single" w:sz="4" w:space="10" w:color="133E44" w:themeColor="accent1" w:themeShade="BF"/>
      </w:pBdr>
      <w:spacing w:before="360" w:after="360"/>
      <w:ind w:left="864" w:right="864"/>
      <w:jc w:val="center"/>
    </w:pPr>
    <w:rPr>
      <w:i/>
      <w:iCs/>
      <w:color w:val="133E4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94C25"/>
    <w:rPr>
      <w:i/>
      <w:iCs/>
      <w:color w:val="133E44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semiHidden/>
    <w:qFormat/>
    <w:rsid w:val="00874017"/>
    <w:rPr>
      <w:b/>
      <w:bCs/>
      <w:smallCaps/>
      <w:color w:val="133E44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40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1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D51564"/>
    <w:pPr>
      <w:tabs>
        <w:tab w:val="center" w:pos="4680"/>
        <w:tab w:val="right" w:pos="9360"/>
      </w:tabs>
    </w:pPr>
  </w:style>
  <w:style w:type="paragraph" w:customStyle="1" w:styleId="Fechas">
    <w:name w:val="Fechas"/>
    <w:basedOn w:val="Normal"/>
    <w:semiHidden/>
    <w:qFormat/>
    <w:rsid w:val="00EC77A2"/>
    <w:rPr>
      <w:rFonts w:ascii="Aptos SemiBold" w:hAnsi="Aptos SemiBold"/>
      <w:b/>
    </w:rPr>
  </w:style>
  <w:style w:type="paragraph" w:customStyle="1" w:styleId="Ttulosdelistadetrabajos">
    <w:name w:val="Títulos de lista de trabajos"/>
    <w:basedOn w:val="Normal"/>
    <w:semiHidden/>
    <w:qFormat/>
    <w:rsid w:val="00EC77A2"/>
    <w:pPr>
      <w:ind w:left="288"/>
    </w:pPr>
    <w:rPr>
      <w:rFonts w:ascii="Avenir Heavy" w:hAnsi="Avenir Heavy" w:cs="Al Tarikh"/>
      <w:b/>
      <w:color w:val="000000" w:themeColor="text1"/>
      <w:szCs w:val="20"/>
    </w:rPr>
  </w:style>
  <w:style w:type="paragraph" w:styleId="Listaconvietas">
    <w:name w:val="List Bullet"/>
    <w:basedOn w:val="Normal"/>
    <w:uiPriority w:val="99"/>
    <w:semiHidden/>
    <w:unhideWhenUsed/>
    <w:rsid w:val="00EC77A2"/>
    <w:pPr>
      <w:numPr>
        <w:numId w:val="1"/>
      </w:numPr>
      <w:contextualSpacing/>
    </w:pPr>
    <w:rPr>
      <w:rFonts w:ascii="Avenir Book" w:hAnsi="Avenir Book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4C25"/>
    <w:rPr>
      <w:sz w:val="20"/>
    </w:rPr>
  </w:style>
  <w:style w:type="paragraph" w:styleId="Piedepgina">
    <w:name w:val="footer"/>
    <w:basedOn w:val="Normal"/>
    <w:link w:val="PiedepginaCar"/>
    <w:uiPriority w:val="99"/>
    <w:semiHidden/>
    <w:rsid w:val="00D5156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4C25"/>
    <w:rPr>
      <w:sz w:val="20"/>
    </w:rPr>
  </w:style>
  <w:style w:type="paragraph" w:customStyle="1" w:styleId="Anclajedelobjetodelnea">
    <w:name w:val="Anclaje del objeto de línea"/>
    <w:basedOn w:val="Normal"/>
    <w:qFormat/>
    <w:rsid w:val="008C7C88"/>
    <w:pPr>
      <w:spacing w:after="0"/>
    </w:pPr>
    <w:rPr>
      <w:sz w:val="4"/>
    </w:rPr>
  </w:style>
  <w:style w:type="table" w:styleId="Tablaconcuadrcula">
    <w:name w:val="Table Grid"/>
    <w:basedOn w:val="Tablanormal"/>
    <w:uiPriority w:val="39"/>
    <w:rsid w:val="00F2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neahorizontal">
    <w:name w:val="Línea horizontal"/>
    <w:basedOn w:val="Normal"/>
    <w:qFormat/>
    <w:rsid w:val="009E680F"/>
    <w:pPr>
      <w:pBdr>
        <w:bottom w:val="single" w:sz="6" w:space="1" w:color="503E44" w:themeColor="accent6" w:themeShade="80"/>
      </w:pBdr>
    </w:pPr>
  </w:style>
  <w:style w:type="paragraph" w:customStyle="1" w:styleId="Direccindeldestinatario">
    <w:name w:val="Dirección del destinatario"/>
    <w:basedOn w:val="Normal"/>
    <w:qFormat/>
    <w:rsid w:val="008C7C88"/>
    <w:pPr>
      <w:spacing w:after="0"/>
    </w:pPr>
  </w:style>
  <w:style w:type="paragraph" w:styleId="Saludo">
    <w:name w:val="Salutation"/>
    <w:basedOn w:val="Normal"/>
    <w:next w:val="Normal"/>
    <w:link w:val="SaludoCar"/>
    <w:uiPriority w:val="99"/>
    <w:rsid w:val="008C7C88"/>
    <w:pPr>
      <w:pBdr>
        <w:top w:val="single" w:sz="4" w:space="15" w:color="auto"/>
      </w:pBdr>
    </w:pPr>
  </w:style>
  <w:style w:type="character" w:customStyle="1" w:styleId="SaludoCar">
    <w:name w:val="Saludo Car"/>
    <w:basedOn w:val="Fuentedeprrafopredeter"/>
    <w:link w:val="Saludo"/>
    <w:uiPriority w:val="99"/>
    <w:rsid w:val="008C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Carta%20de%20presentaci&#243;n%20de%20ATS%20extendida.dotx" TargetMode="External"/></Relationships>
</file>

<file path=word/theme/theme1.xml><?xml version="1.0" encoding="utf-8"?>
<a:theme xmlns:a="http://schemas.openxmlformats.org/drawingml/2006/main" name="Office Theme">
  <a:themeElements>
    <a:clrScheme name="ATS Resume 1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A535C"/>
      </a:accent1>
      <a:accent2>
        <a:srgbClr val="4ECCC3"/>
      </a:accent2>
      <a:accent3>
        <a:srgbClr val="B5C8C2"/>
      </a:accent3>
      <a:accent4>
        <a:srgbClr val="F6C59E"/>
      </a:accent4>
      <a:accent5>
        <a:srgbClr val="FE6A6B"/>
      </a:accent5>
      <a:accent6>
        <a:srgbClr val="9D8089"/>
      </a:accent6>
      <a:hlink>
        <a:srgbClr val="467886"/>
      </a:hlink>
      <a:folHlink>
        <a:srgbClr val="96607D"/>
      </a:folHlink>
    </a:clrScheme>
    <a:fontScheme name="Custom 22">
      <a:majorFont>
        <a:latin typeface="Aptos Ligh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0817C-7D50-4F83-A239-6D31E78AD6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21F1DC-81B5-4031-B362-776437FEC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5ACB1-E40F-FC47-B8FF-C59E43FB4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0BC8A7-5A56-44ED-961B-676F1A9978A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ATS extendida</Template>
  <TotalTime>26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M. SANTIAGO LUNA</dc:creator>
  <cp:keywords/>
  <dc:description/>
  <cp:lastModifiedBy>JANET M. SANTIAGO LUNA</cp:lastModifiedBy>
  <cp:revision>1</cp:revision>
  <dcterms:created xsi:type="dcterms:W3CDTF">2025-09-10T03:31:00Z</dcterms:created>
  <dcterms:modified xsi:type="dcterms:W3CDTF">2025-09-10T03:57:00Z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